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40" w:rsidRDefault="001C2A06">
      <w:r>
        <w:rPr>
          <w:noProof/>
        </w:rPr>
        <w:drawing>
          <wp:inline distT="0" distB="0" distL="0" distR="0" wp14:anchorId="1635C888" wp14:editId="5E7B0930">
            <wp:extent cx="5760720" cy="25742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06" w:rsidRDefault="001C2A06">
      <w:r>
        <w:rPr>
          <w:noProof/>
        </w:rPr>
        <w:drawing>
          <wp:inline distT="0" distB="0" distL="0" distR="0" wp14:anchorId="3D003B4D" wp14:editId="3031C526">
            <wp:extent cx="5760720" cy="2198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FF" w:rsidRDefault="00653FFF">
      <w:r>
        <w:rPr>
          <w:noProof/>
        </w:rPr>
        <w:drawing>
          <wp:inline distT="0" distB="0" distL="0" distR="0" wp14:anchorId="5DABA292" wp14:editId="07CE8C32">
            <wp:extent cx="5760720" cy="2104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FF" w:rsidRDefault="00653FFF">
      <w:r>
        <w:rPr>
          <w:noProof/>
        </w:rPr>
        <w:lastRenderedPageBreak/>
        <w:drawing>
          <wp:inline distT="0" distB="0" distL="0" distR="0" wp14:anchorId="75B8EB2C" wp14:editId="7C71B1DA">
            <wp:extent cx="5760720" cy="187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FF" w:rsidRDefault="00653FFF">
      <w:r>
        <w:rPr>
          <w:noProof/>
        </w:rPr>
        <w:drawing>
          <wp:inline distT="0" distB="0" distL="0" distR="0" wp14:anchorId="680F6EA2" wp14:editId="72C0D417">
            <wp:extent cx="5760720" cy="1928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FF" w:rsidRDefault="00653FFF">
      <w:r>
        <w:rPr>
          <w:noProof/>
        </w:rPr>
        <w:drawing>
          <wp:inline distT="0" distB="0" distL="0" distR="0" wp14:anchorId="31C5E232" wp14:editId="198F7573">
            <wp:extent cx="5760720" cy="20046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34" w:rsidRDefault="00992E34" w:rsidP="00992E34">
      <w:pPr>
        <w:spacing w:after="0" w:line="240" w:lineRule="auto"/>
      </w:pPr>
      <w:r>
        <w:separator/>
      </w:r>
    </w:p>
  </w:endnote>
  <w:endnote w:type="continuationSeparator" w:id="0">
    <w:p w:rsidR="00992E34" w:rsidRDefault="00992E34" w:rsidP="0099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34" w:rsidRDefault="00992E34" w:rsidP="00992E34">
      <w:pPr>
        <w:spacing w:after="0" w:line="240" w:lineRule="auto"/>
      </w:pPr>
      <w:r>
        <w:separator/>
      </w:r>
    </w:p>
  </w:footnote>
  <w:footnote w:type="continuationSeparator" w:id="0">
    <w:p w:rsidR="00992E34" w:rsidRDefault="00992E34" w:rsidP="00992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5"/>
    <w:rsid w:val="00021BEE"/>
    <w:rsid w:val="001C2A06"/>
    <w:rsid w:val="004E3D71"/>
    <w:rsid w:val="00653FFF"/>
    <w:rsid w:val="0072749F"/>
    <w:rsid w:val="008C7454"/>
    <w:rsid w:val="00992E34"/>
    <w:rsid w:val="00AA1458"/>
    <w:rsid w:val="00B2472B"/>
    <w:rsid w:val="00C23A40"/>
    <w:rsid w:val="00CC5B75"/>
    <w:rsid w:val="00FB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C3723"/>
  <w15:chartTrackingRefBased/>
  <w15:docId w15:val="{9664DD87-DDAE-42A4-B3A2-3CC816FB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2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3EFD0415.dotm</Template>
  <TotalTime>9728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Shuo DfinEmrMet</dc:creator>
  <cp:keywords/>
  <dc:description/>
  <cp:lastModifiedBy>QI Shuo DfinEmrMet</cp:lastModifiedBy>
  <cp:revision>1</cp:revision>
  <dcterms:created xsi:type="dcterms:W3CDTF">2020-09-30T14:04:00Z</dcterms:created>
  <dcterms:modified xsi:type="dcterms:W3CDTF">2020-10-07T08:13:00Z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A485780@arpege.socgen</vt:lpwstr>
  </property>
  <property fmtid="{D5CDD505-2E9C-101B-9397-08002B2CF9AE}" pid="5" name="MSIP_Label_1aaa69c8-0478-4e13-9e4c-38511e3b6774_SetDate">
    <vt:lpwstr>2020-10-07T08:12:34.3516248Z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316b4a83-568e-49c3-a064-22a630cd4c05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