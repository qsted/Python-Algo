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A40" w:rsidRDefault="00D64D0E">
      <w:r>
        <w:rPr>
          <w:noProof/>
        </w:rPr>
        <w:drawing>
          <wp:inline distT="0" distB="0" distL="0" distR="0" wp14:anchorId="18FE3CAE" wp14:editId="01470737">
            <wp:extent cx="5760720" cy="197421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0E" w:rsidRDefault="00D64D0E" w:rsidP="00D64D0E">
      <w:pPr>
        <w:tabs>
          <w:tab w:val="left" w:pos="5199"/>
        </w:tabs>
      </w:pPr>
      <w:r>
        <w:tab/>
      </w:r>
      <w:r>
        <w:rPr>
          <w:noProof/>
        </w:rPr>
        <w:drawing>
          <wp:inline distT="0" distB="0" distL="0" distR="0" wp14:anchorId="2AA1F01A" wp14:editId="2ACDE30E">
            <wp:extent cx="5760720" cy="1979930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0E" w:rsidRDefault="00D64D0E" w:rsidP="00D64D0E">
      <w:pPr>
        <w:tabs>
          <w:tab w:val="left" w:pos="5199"/>
        </w:tabs>
      </w:pPr>
      <w:r>
        <w:rPr>
          <w:noProof/>
        </w:rPr>
        <w:drawing>
          <wp:inline distT="0" distB="0" distL="0" distR="0" wp14:anchorId="25C84891" wp14:editId="5AAFE9CD">
            <wp:extent cx="5760720" cy="19488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0E" w:rsidRDefault="00D64D0E" w:rsidP="00D64D0E">
      <w:pPr>
        <w:tabs>
          <w:tab w:val="left" w:pos="5199"/>
        </w:tabs>
      </w:pPr>
      <w:r>
        <w:rPr>
          <w:noProof/>
        </w:rPr>
        <w:drawing>
          <wp:inline distT="0" distB="0" distL="0" distR="0" wp14:anchorId="42D4D03D" wp14:editId="1C429A7D">
            <wp:extent cx="5760720" cy="178244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0E" w:rsidRDefault="00D64D0E" w:rsidP="00D64D0E">
      <w:pPr>
        <w:tabs>
          <w:tab w:val="left" w:pos="5199"/>
        </w:tabs>
      </w:pPr>
      <w:r>
        <w:rPr>
          <w:noProof/>
        </w:rPr>
        <w:lastRenderedPageBreak/>
        <w:drawing>
          <wp:inline distT="0" distB="0" distL="0" distR="0" wp14:anchorId="0F227F5B" wp14:editId="4D19DB2F">
            <wp:extent cx="5760720" cy="2298700"/>
            <wp:effectExtent l="0" t="0" r="0" b="635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0E" w:rsidRDefault="00D64D0E" w:rsidP="00D64D0E">
      <w:pPr>
        <w:tabs>
          <w:tab w:val="left" w:pos="5199"/>
        </w:tabs>
      </w:pPr>
      <w:r>
        <w:rPr>
          <w:noProof/>
        </w:rPr>
        <w:drawing>
          <wp:inline distT="0" distB="0" distL="0" distR="0" wp14:anchorId="1F8DA485" wp14:editId="2FD995A3">
            <wp:extent cx="5760720" cy="23075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0E" w:rsidRDefault="00D64D0E" w:rsidP="00D64D0E">
      <w:pPr>
        <w:tabs>
          <w:tab w:val="left" w:pos="5199"/>
        </w:tabs>
      </w:pPr>
      <w:r>
        <w:rPr>
          <w:noProof/>
        </w:rPr>
        <w:drawing>
          <wp:inline distT="0" distB="0" distL="0" distR="0" wp14:anchorId="3C8C3936" wp14:editId="2B38D3AA">
            <wp:extent cx="5760720" cy="2340610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0E" w:rsidRDefault="00D64D0E" w:rsidP="00D64D0E">
      <w:pPr>
        <w:tabs>
          <w:tab w:val="left" w:pos="5199"/>
        </w:tabs>
      </w:pPr>
      <w:r>
        <w:rPr>
          <w:noProof/>
        </w:rPr>
        <w:drawing>
          <wp:inline distT="0" distB="0" distL="0" distR="0" wp14:anchorId="410CE63B" wp14:editId="24141F8A">
            <wp:extent cx="5760720" cy="158305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0E" w:rsidRDefault="00D64D0E" w:rsidP="00D64D0E">
      <w:pPr>
        <w:tabs>
          <w:tab w:val="left" w:pos="5199"/>
        </w:tabs>
      </w:pPr>
      <w:r>
        <w:rPr>
          <w:noProof/>
        </w:rPr>
        <w:lastRenderedPageBreak/>
        <w:drawing>
          <wp:inline distT="0" distB="0" distL="0" distR="0" wp14:anchorId="76E4CF70" wp14:editId="682D5148">
            <wp:extent cx="5760720" cy="24968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0E" w:rsidRDefault="00D64D0E" w:rsidP="00D64D0E">
      <w:pPr>
        <w:tabs>
          <w:tab w:val="left" w:pos="5199"/>
        </w:tabs>
      </w:pPr>
      <w:r>
        <w:rPr>
          <w:noProof/>
        </w:rPr>
        <w:drawing>
          <wp:inline distT="0" distB="0" distL="0" distR="0" wp14:anchorId="2DC2849A" wp14:editId="68F4348F">
            <wp:extent cx="5760720" cy="1976120"/>
            <wp:effectExtent l="0" t="0" r="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0E" w:rsidRDefault="00D64D0E" w:rsidP="00D64D0E">
      <w:pPr>
        <w:tabs>
          <w:tab w:val="left" w:pos="5199"/>
        </w:tabs>
      </w:pPr>
      <w:r>
        <w:rPr>
          <w:noProof/>
        </w:rPr>
        <w:drawing>
          <wp:inline distT="0" distB="0" distL="0" distR="0" wp14:anchorId="1D980ADD" wp14:editId="0787AAA7">
            <wp:extent cx="5760720" cy="2239645"/>
            <wp:effectExtent l="0" t="0" r="0" b="825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0E" w:rsidRDefault="00D64D0E" w:rsidP="00D64D0E">
      <w:pPr>
        <w:tabs>
          <w:tab w:val="left" w:pos="5199"/>
        </w:tabs>
      </w:pPr>
      <w:r>
        <w:rPr>
          <w:noProof/>
        </w:rPr>
        <w:lastRenderedPageBreak/>
        <w:drawing>
          <wp:inline distT="0" distB="0" distL="0" distR="0" wp14:anchorId="390D0C16" wp14:editId="197F33B7">
            <wp:extent cx="5760720" cy="223266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0E" w:rsidRDefault="00D64D0E" w:rsidP="00D64D0E">
      <w:pPr>
        <w:tabs>
          <w:tab w:val="left" w:pos="5199"/>
        </w:tabs>
      </w:pPr>
      <w:r>
        <w:rPr>
          <w:noProof/>
        </w:rPr>
        <w:drawing>
          <wp:inline distT="0" distB="0" distL="0" distR="0" wp14:anchorId="1525D969" wp14:editId="00B33F6E">
            <wp:extent cx="5760720" cy="22764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0E" w:rsidRDefault="00D64D0E" w:rsidP="00D64D0E">
      <w:pPr>
        <w:tabs>
          <w:tab w:val="left" w:pos="5199"/>
        </w:tabs>
      </w:pPr>
      <w:r>
        <w:rPr>
          <w:noProof/>
        </w:rPr>
        <w:drawing>
          <wp:inline distT="0" distB="0" distL="0" distR="0" wp14:anchorId="0AC32B8B" wp14:editId="3006716A">
            <wp:extent cx="5760720" cy="1880870"/>
            <wp:effectExtent l="0" t="0" r="0" b="508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10" w:rsidRDefault="00397C10" w:rsidP="00D64D0E">
      <w:pPr>
        <w:tabs>
          <w:tab w:val="left" w:pos="5199"/>
        </w:tabs>
      </w:pPr>
      <w:r>
        <w:rPr>
          <w:noProof/>
        </w:rPr>
        <w:drawing>
          <wp:inline distT="0" distB="0" distL="0" distR="0" wp14:anchorId="1C58525E" wp14:editId="639BB73C">
            <wp:extent cx="5760720" cy="1793875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10" w:rsidRDefault="00397C10" w:rsidP="00D64D0E">
      <w:pPr>
        <w:tabs>
          <w:tab w:val="left" w:pos="5199"/>
        </w:tabs>
      </w:pPr>
      <w:r>
        <w:rPr>
          <w:noProof/>
        </w:rPr>
        <w:lastRenderedPageBreak/>
        <w:drawing>
          <wp:inline distT="0" distB="0" distL="0" distR="0" wp14:anchorId="2A18B8E5" wp14:editId="70559057">
            <wp:extent cx="5760720" cy="2008505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10" w:rsidRDefault="00397C10" w:rsidP="00D64D0E">
      <w:pPr>
        <w:tabs>
          <w:tab w:val="left" w:pos="5199"/>
        </w:tabs>
      </w:pPr>
      <w:r>
        <w:rPr>
          <w:noProof/>
        </w:rPr>
        <w:drawing>
          <wp:inline distT="0" distB="0" distL="0" distR="0" wp14:anchorId="58BCD0F0" wp14:editId="0AAA9614">
            <wp:extent cx="5760720" cy="204724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10" w:rsidRDefault="00397C10" w:rsidP="00D64D0E">
      <w:pPr>
        <w:tabs>
          <w:tab w:val="left" w:pos="5199"/>
        </w:tabs>
      </w:pPr>
      <w:r>
        <w:rPr>
          <w:noProof/>
        </w:rPr>
        <w:drawing>
          <wp:inline distT="0" distB="0" distL="0" distR="0" wp14:anchorId="550995A7" wp14:editId="74EE19EB">
            <wp:extent cx="5760720" cy="2243455"/>
            <wp:effectExtent l="0" t="0" r="0" b="444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10" w:rsidRDefault="00397C10" w:rsidP="00D64D0E">
      <w:pPr>
        <w:tabs>
          <w:tab w:val="left" w:pos="5199"/>
        </w:tabs>
      </w:pPr>
      <w:r>
        <w:rPr>
          <w:noProof/>
        </w:rPr>
        <w:drawing>
          <wp:inline distT="0" distB="0" distL="0" distR="0" wp14:anchorId="0DAD4C0D" wp14:editId="0CA28588">
            <wp:extent cx="5760720" cy="1766570"/>
            <wp:effectExtent l="0" t="0" r="0" b="508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7C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C10" w:rsidRDefault="00397C10" w:rsidP="00397C10">
      <w:pPr>
        <w:spacing w:after="0" w:line="240" w:lineRule="auto"/>
      </w:pPr>
      <w:r>
        <w:separator/>
      </w:r>
    </w:p>
  </w:endnote>
  <w:endnote w:type="continuationSeparator" w:id="0">
    <w:p w:rsidR="00397C10" w:rsidRDefault="00397C10" w:rsidP="00397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C10" w:rsidRDefault="00397C10" w:rsidP="00397C10">
      <w:pPr>
        <w:spacing w:after="0" w:line="240" w:lineRule="auto"/>
      </w:pPr>
      <w:r>
        <w:separator/>
      </w:r>
    </w:p>
  </w:footnote>
  <w:footnote w:type="continuationSeparator" w:id="0">
    <w:p w:rsidR="00397C10" w:rsidRDefault="00397C10" w:rsidP="00397C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D0E"/>
    <w:rsid w:val="00397C10"/>
    <w:rsid w:val="00C23A40"/>
    <w:rsid w:val="00D6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EC8932"/>
  <w15:chartTrackingRefBased/>
  <w15:docId w15:val="{37CF00B6-5586-42C4-8388-186E4E37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64D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64D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54D27548.dotm</Template>
  <TotalTime>16</TotalTime>
  <Pages>5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Shuo DfinEmrMet</dc:creator>
  <cp:keywords/>
  <dc:description/>
  <cp:lastModifiedBy>QI Shuo DfinEmrMet</cp:lastModifiedBy>
  <cp:revision>1</cp:revision>
  <dcterms:created xsi:type="dcterms:W3CDTF">2020-08-12T09:15:00Z</dcterms:created>
  <dcterms:modified xsi:type="dcterms:W3CDTF">2020-08-12T09:31:00Z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aa69c8-0478-4e13-9e4c-38511e3b6774_Enabled">
    <vt:lpwstr>True</vt:lpwstr>
  </property>
  <property fmtid="{D5CDD505-2E9C-101B-9397-08002B2CF9AE}" pid="3" name="MSIP_Label_1aaa69c8-0478-4e13-9e4c-38511e3b6774_SiteId">
    <vt:lpwstr>c9a7d621-4bc4-4407-b730-f428e656aa9e</vt:lpwstr>
  </property>
  <property fmtid="{D5CDD505-2E9C-101B-9397-08002B2CF9AE}" pid="4" name="MSIP_Label_1aaa69c8-0478-4e13-9e4c-38511e3b6774_Owner">
    <vt:lpwstr>shuo.qi@socgen.com</vt:lpwstr>
  </property>
  <property fmtid="{D5CDD505-2E9C-101B-9397-08002B2CF9AE}" pid="5" name="MSIP_Label_1aaa69c8-0478-4e13-9e4c-38511e3b6774_SetDate">
    <vt:lpwstr>2020-08-12T09:30:46.2018847Z</vt:lpwstr>
  </property>
  <property fmtid="{D5CDD505-2E9C-101B-9397-08002B2CF9AE}" pid="6" name="MSIP_Label_1aaa69c8-0478-4e13-9e4c-38511e3b6774_Name">
    <vt:lpwstr>C0 - Public</vt:lpwstr>
  </property>
  <property fmtid="{D5CDD505-2E9C-101B-9397-08002B2CF9AE}" pid="7" name="MSIP_Label_1aaa69c8-0478-4e13-9e4c-38511e3b6774_Application">
    <vt:lpwstr>Microsoft Azure Information Protection</vt:lpwstr>
  </property>
  <property fmtid="{D5CDD505-2E9C-101B-9397-08002B2CF9AE}" pid="8" name="MSIP_Label_1aaa69c8-0478-4e13-9e4c-38511e3b6774_ActionId">
    <vt:lpwstr>d05bbcee-358c-41ff-9b9f-8ccb0f64de3e</vt:lpwstr>
  </property>
  <property fmtid="{D5CDD505-2E9C-101B-9397-08002B2CF9AE}" pid="9" name="MSIP_Label_1aaa69c8-0478-4e13-9e4c-38511e3b6774_Extended_MSFT_Method">
    <vt:lpwstr>Manual</vt:lpwstr>
  </property>
  <property fmtid="{D5CDD505-2E9C-101B-9397-08002B2CF9AE}" pid="10" name="Sensitivity">
    <vt:lpwstr>C0 - Public</vt:lpwstr>
  </property>
</Properties>
</file>